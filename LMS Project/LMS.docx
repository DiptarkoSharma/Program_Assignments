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F16" w:rsidRPr="00CF2C97" w:rsidRDefault="00CF2C97">
      <w:pPr>
        <w:pStyle w:val="Title"/>
        <w:rPr>
          <w:sz w:val="56"/>
        </w:rPr>
      </w:pPr>
      <w:r w:rsidRPr="00CF2C97">
        <w:rPr>
          <w:sz w:val="56"/>
        </w:rPr>
        <w:t>LIBRARY MANAGEMENT SYSTEM</w:t>
      </w:r>
    </w:p>
    <w:p w:rsidR="00771F16" w:rsidRDefault="00CF2C97" w:rsidP="001E06D0">
      <w:pPr>
        <w:pStyle w:val="Heading1"/>
      </w:pPr>
      <w:r>
        <w:t>Objective</w:t>
      </w:r>
    </w:p>
    <w:p w:rsidR="000A0F9B" w:rsidRPr="00D2764F" w:rsidRDefault="00CF2C97" w:rsidP="00CF2C97">
      <w:pPr>
        <w:rPr>
          <w:sz w:val="28"/>
        </w:rPr>
      </w:pPr>
      <w:r w:rsidRPr="00D2764F">
        <w:rPr>
          <w:sz w:val="28"/>
        </w:rPr>
        <w:t xml:space="preserve">The objective of the document is to create a Library management system which will allow users to view all the books in a library, Check for a particular available </w:t>
      </w:r>
      <w:r w:rsidR="007927E4">
        <w:rPr>
          <w:sz w:val="28"/>
        </w:rPr>
        <w:t>book, Lend Books , return books, add new books.</w:t>
      </w:r>
    </w:p>
    <w:p w:rsidR="00CF2C97" w:rsidRDefault="00CF2C97" w:rsidP="00CF2C97"/>
    <w:p w:rsidR="00CF2C97" w:rsidRDefault="00CF2C97" w:rsidP="001E06D0">
      <w:pPr>
        <w:pStyle w:val="Heading1"/>
      </w:pPr>
      <w:r>
        <w:t xml:space="preserve">Designing the Main Menu </w:t>
      </w:r>
    </w:p>
    <w:p w:rsidR="00646D43" w:rsidRDefault="00646D43" w:rsidP="00CF2C97"/>
    <w:p w:rsidR="00206A05" w:rsidRPr="00206A05" w:rsidRDefault="00206A05" w:rsidP="00CF2C97">
      <w:pPr>
        <w:rPr>
          <w:sz w:val="28"/>
        </w:rPr>
      </w:pPr>
      <w:r w:rsidRPr="00206A05">
        <w:rPr>
          <w:sz w:val="28"/>
        </w:rPr>
        <w:t>Store the book details in a Text file in the following format :-</w:t>
      </w:r>
    </w:p>
    <w:p w:rsidR="00206A05" w:rsidRPr="009670B0" w:rsidRDefault="00206A05" w:rsidP="00206A05">
      <w:pPr>
        <w:ind w:left="720"/>
        <w:rPr>
          <w:color w:val="FF0000"/>
          <w:sz w:val="28"/>
        </w:rPr>
      </w:pPr>
      <w:r w:rsidRPr="009670B0">
        <w:rPr>
          <w:color w:val="FF0000"/>
          <w:sz w:val="28"/>
        </w:rPr>
        <w:t>1,A,B,IN</w:t>
      </w:r>
    </w:p>
    <w:p w:rsidR="00206A05" w:rsidRPr="009670B0" w:rsidRDefault="00206A05" w:rsidP="00206A05">
      <w:pPr>
        <w:tabs>
          <w:tab w:val="left" w:pos="1380"/>
        </w:tabs>
        <w:ind w:left="720"/>
        <w:rPr>
          <w:sz w:val="28"/>
        </w:rPr>
      </w:pPr>
      <w:r w:rsidRPr="009670B0">
        <w:rPr>
          <w:color w:val="FF0000"/>
          <w:sz w:val="28"/>
        </w:rPr>
        <w:t>2,C,D,OUT</w:t>
      </w:r>
      <w:r w:rsidRPr="009670B0">
        <w:rPr>
          <w:color w:val="FF0000"/>
          <w:sz w:val="28"/>
        </w:rPr>
        <w:tab/>
      </w:r>
    </w:p>
    <w:p w:rsidR="00206A05" w:rsidRDefault="00206A05" w:rsidP="00CF2C97"/>
    <w:p w:rsidR="002E0D52" w:rsidRPr="00D4110B" w:rsidRDefault="00D4110B" w:rsidP="001E06D0">
      <w:pPr>
        <w:pStyle w:val="Heading1"/>
      </w:pPr>
      <w:r w:rsidRPr="00D4110B">
        <w:t xml:space="preserve">Option 1 :- </w:t>
      </w:r>
      <w:r w:rsidR="00DA2DDE">
        <w:t>Read entire catalog</w:t>
      </w:r>
    </w:p>
    <w:p w:rsidR="002E0D52" w:rsidRDefault="002E0D52" w:rsidP="006514F5">
      <w:pPr>
        <w:pStyle w:val="ListParagraph"/>
        <w:numPr>
          <w:ilvl w:val="0"/>
          <w:numId w:val="29"/>
        </w:numPr>
        <w:rPr>
          <w:sz w:val="28"/>
        </w:rPr>
      </w:pPr>
      <w:r w:rsidRPr="006514F5">
        <w:rPr>
          <w:sz w:val="28"/>
        </w:rPr>
        <w:t xml:space="preserve">Read the Available books from a </w:t>
      </w:r>
      <w:r w:rsidR="00C10774" w:rsidRPr="006514F5">
        <w:rPr>
          <w:sz w:val="28"/>
        </w:rPr>
        <w:t xml:space="preserve">Flat </w:t>
      </w:r>
      <w:r w:rsidRPr="006514F5">
        <w:rPr>
          <w:sz w:val="28"/>
        </w:rPr>
        <w:t xml:space="preserve">File. </w:t>
      </w:r>
    </w:p>
    <w:p w:rsidR="006514F5" w:rsidRDefault="006514F5" w:rsidP="006514F5">
      <w:pPr>
        <w:pStyle w:val="ListParagraph"/>
        <w:numPr>
          <w:ilvl w:val="0"/>
          <w:numId w:val="29"/>
        </w:numPr>
        <w:rPr>
          <w:sz w:val="28"/>
        </w:rPr>
      </w:pPr>
      <w:r>
        <w:rPr>
          <w:sz w:val="28"/>
        </w:rPr>
        <w:t>Write  down in a list.</w:t>
      </w:r>
    </w:p>
    <w:p w:rsidR="006514F5" w:rsidRDefault="006514F5" w:rsidP="006514F5">
      <w:pPr>
        <w:pStyle w:val="ListParagraph"/>
        <w:numPr>
          <w:ilvl w:val="0"/>
          <w:numId w:val="29"/>
        </w:numPr>
        <w:rPr>
          <w:sz w:val="28"/>
        </w:rPr>
      </w:pPr>
      <w:r>
        <w:rPr>
          <w:sz w:val="28"/>
        </w:rPr>
        <w:t>Read from the list</w:t>
      </w:r>
    </w:p>
    <w:p w:rsidR="00566CC8" w:rsidRDefault="00566CC8" w:rsidP="00566CC8">
      <w:pPr>
        <w:pStyle w:val="ListParagraph"/>
        <w:rPr>
          <w:sz w:val="28"/>
        </w:rPr>
      </w:pPr>
    </w:p>
    <w:p w:rsidR="00566CC8" w:rsidRDefault="00566CC8" w:rsidP="00566CC8">
      <w:pPr>
        <w:pStyle w:val="ListParagraph"/>
        <w:rPr>
          <w:sz w:val="28"/>
        </w:rPr>
      </w:pPr>
      <w:r>
        <w:rPr>
          <w:sz w:val="28"/>
        </w:rPr>
        <w:t>Prinout the Entire Catalogue in the following format :</w:t>
      </w:r>
    </w:p>
    <w:p w:rsidR="00566CC8" w:rsidRDefault="00566CC8" w:rsidP="00566CC8">
      <w:pPr>
        <w:pStyle w:val="ListParagraph"/>
        <w:rPr>
          <w:sz w:val="28"/>
        </w:rPr>
      </w:pPr>
    </w:p>
    <w:p w:rsidR="00566CC8" w:rsidRDefault="00566CC8" w:rsidP="00566CC8">
      <w:pPr>
        <w:pStyle w:val="ListParagraph"/>
        <w:pBdr>
          <w:bottom w:val="single" w:sz="6" w:space="1" w:color="auto"/>
        </w:pBdr>
        <w:rPr>
          <w:sz w:val="28"/>
        </w:rPr>
      </w:pPr>
      <w:r>
        <w:rPr>
          <w:sz w:val="28"/>
        </w:rPr>
        <w:t>ID|BOOK NAME|AUTHOR NAME|STATUS</w:t>
      </w:r>
    </w:p>
    <w:p w:rsidR="00566CC8" w:rsidRDefault="00566CC8" w:rsidP="00566CC8">
      <w:pPr>
        <w:pStyle w:val="ListParagraph"/>
        <w:rPr>
          <w:sz w:val="28"/>
        </w:rPr>
      </w:pPr>
      <w:r>
        <w:rPr>
          <w:sz w:val="28"/>
        </w:rPr>
        <w:t>1|A|B|IN</w:t>
      </w:r>
    </w:p>
    <w:p w:rsidR="00566CC8" w:rsidRDefault="00566CC8" w:rsidP="00566CC8">
      <w:pPr>
        <w:pStyle w:val="ListParagraph"/>
        <w:rPr>
          <w:sz w:val="28"/>
        </w:rPr>
      </w:pPr>
      <w:r>
        <w:rPr>
          <w:sz w:val="28"/>
        </w:rPr>
        <w:t>2|C|D|OUT</w:t>
      </w:r>
    </w:p>
    <w:p w:rsidR="00566CC8" w:rsidRDefault="00566CC8" w:rsidP="00566CC8">
      <w:pPr>
        <w:pStyle w:val="ListParagraph"/>
        <w:rPr>
          <w:sz w:val="28"/>
        </w:rPr>
      </w:pPr>
    </w:p>
    <w:p w:rsidR="00566CC8" w:rsidRPr="006514F5" w:rsidRDefault="00566CC8" w:rsidP="00566CC8">
      <w:pPr>
        <w:pStyle w:val="ListParagraph"/>
        <w:rPr>
          <w:sz w:val="28"/>
        </w:rPr>
      </w:pPr>
      <w:r>
        <w:rPr>
          <w:sz w:val="28"/>
        </w:rPr>
        <w:t>The above data is just for example only</w:t>
      </w:r>
    </w:p>
    <w:p w:rsidR="009C425D" w:rsidRDefault="009C425D" w:rsidP="001E06D0">
      <w:pPr>
        <w:pStyle w:val="Heading1"/>
      </w:pPr>
    </w:p>
    <w:p w:rsidR="009C425D" w:rsidRDefault="009C425D" w:rsidP="001E06D0">
      <w:pPr>
        <w:pStyle w:val="Heading1"/>
      </w:pPr>
    </w:p>
    <w:p w:rsidR="00DE09B2" w:rsidRPr="00D4110B" w:rsidRDefault="00DE09B2" w:rsidP="001E06D0">
      <w:pPr>
        <w:pStyle w:val="Heading1"/>
      </w:pPr>
      <w:r w:rsidRPr="00D4110B">
        <w:t xml:space="preserve">Option </w:t>
      </w:r>
      <w:r w:rsidR="007C0E84">
        <w:t>2</w:t>
      </w:r>
      <w:r w:rsidRPr="00D4110B">
        <w:t xml:space="preserve"> :- </w:t>
      </w:r>
      <w:r w:rsidR="00C01FD6">
        <w:t xml:space="preserve"> Check for an available book</w:t>
      </w:r>
    </w:p>
    <w:p w:rsidR="006312BC" w:rsidRDefault="006312BC" w:rsidP="006312BC">
      <w:pPr>
        <w:pStyle w:val="ListParagraph"/>
        <w:numPr>
          <w:ilvl w:val="0"/>
          <w:numId w:val="28"/>
        </w:numPr>
        <w:rPr>
          <w:sz w:val="28"/>
        </w:rPr>
      </w:pPr>
      <w:r>
        <w:rPr>
          <w:sz w:val="28"/>
        </w:rPr>
        <w:t>User will have option to enter the Book name/Author</w:t>
      </w:r>
      <w:r w:rsidR="006A6E42">
        <w:rPr>
          <w:sz w:val="28"/>
        </w:rPr>
        <w:t>/Book ID</w:t>
      </w:r>
      <w:r>
        <w:rPr>
          <w:sz w:val="28"/>
        </w:rPr>
        <w:t xml:space="preserve"> and search for the book.</w:t>
      </w:r>
    </w:p>
    <w:p w:rsidR="006312BC" w:rsidRDefault="006312BC" w:rsidP="006312BC">
      <w:pPr>
        <w:pStyle w:val="ListParagraph"/>
        <w:numPr>
          <w:ilvl w:val="0"/>
          <w:numId w:val="28"/>
        </w:numPr>
        <w:rPr>
          <w:sz w:val="28"/>
        </w:rPr>
      </w:pPr>
      <w:r>
        <w:rPr>
          <w:sz w:val="28"/>
        </w:rPr>
        <w:t>In this project we will expect the User to enter the exact  Bookname/Author, eventually we will expand it to regex to match patterns.</w:t>
      </w:r>
    </w:p>
    <w:p w:rsidR="006514F5" w:rsidRDefault="00B26E90" w:rsidP="006312BC">
      <w:pPr>
        <w:pStyle w:val="ListParagraph"/>
        <w:numPr>
          <w:ilvl w:val="0"/>
          <w:numId w:val="28"/>
        </w:numPr>
        <w:rPr>
          <w:sz w:val="28"/>
        </w:rPr>
      </w:pPr>
      <w:r>
        <w:rPr>
          <w:sz w:val="28"/>
        </w:rPr>
        <w:t>Search for the parameters 2(Book Name) and 3(Author) of the flat file values.</w:t>
      </w:r>
    </w:p>
    <w:p w:rsidR="008C1074" w:rsidRDefault="008C1074" w:rsidP="006312BC">
      <w:pPr>
        <w:pStyle w:val="ListParagraph"/>
        <w:numPr>
          <w:ilvl w:val="0"/>
          <w:numId w:val="28"/>
        </w:numPr>
        <w:rPr>
          <w:sz w:val="28"/>
        </w:rPr>
      </w:pPr>
      <w:r>
        <w:rPr>
          <w:sz w:val="28"/>
        </w:rPr>
        <w:t>If no match c</w:t>
      </w:r>
      <w:r w:rsidR="0017145E">
        <w:rPr>
          <w:sz w:val="28"/>
        </w:rPr>
        <w:t>omes, print a exception message, saying”Sorry, book doesn’t exist”.</w:t>
      </w:r>
    </w:p>
    <w:p w:rsidR="00FD077B" w:rsidRDefault="00FD077B" w:rsidP="006312BC">
      <w:pPr>
        <w:pStyle w:val="ListParagraph"/>
        <w:numPr>
          <w:ilvl w:val="0"/>
          <w:numId w:val="28"/>
        </w:numPr>
        <w:rPr>
          <w:sz w:val="28"/>
        </w:rPr>
      </w:pPr>
      <w:r>
        <w:rPr>
          <w:sz w:val="28"/>
        </w:rPr>
        <w:t>Return to Main Menu</w:t>
      </w:r>
    </w:p>
    <w:p w:rsidR="00500607" w:rsidRDefault="00500607" w:rsidP="00500607">
      <w:pPr>
        <w:pStyle w:val="Heading1"/>
      </w:pPr>
      <w:r w:rsidRPr="00D4110B">
        <w:t xml:space="preserve">Option </w:t>
      </w:r>
      <w:r>
        <w:t>3</w:t>
      </w:r>
      <w:r w:rsidRPr="00D4110B">
        <w:t xml:space="preserve"> :- </w:t>
      </w:r>
      <w:r w:rsidR="00FF49C3">
        <w:t>Issue  a book</w:t>
      </w:r>
    </w:p>
    <w:p w:rsidR="00500607" w:rsidRPr="00500607" w:rsidRDefault="00500607" w:rsidP="00500607">
      <w:pPr>
        <w:pStyle w:val="ListParagraph"/>
        <w:numPr>
          <w:ilvl w:val="0"/>
          <w:numId w:val="31"/>
        </w:numPr>
        <w:rPr>
          <w:sz w:val="28"/>
        </w:rPr>
      </w:pPr>
      <w:r w:rsidRPr="00500607">
        <w:rPr>
          <w:sz w:val="28"/>
        </w:rPr>
        <w:t xml:space="preserve">User selects </w:t>
      </w:r>
      <w:r w:rsidR="00FF49C3">
        <w:rPr>
          <w:sz w:val="28"/>
        </w:rPr>
        <w:t>option to rent a book</w:t>
      </w:r>
      <w:r w:rsidRPr="00500607">
        <w:rPr>
          <w:sz w:val="28"/>
        </w:rPr>
        <w:t>.</w:t>
      </w:r>
    </w:p>
    <w:p w:rsidR="00500607" w:rsidRDefault="00500607" w:rsidP="00500607">
      <w:pPr>
        <w:pStyle w:val="ListParagraph"/>
        <w:numPr>
          <w:ilvl w:val="0"/>
          <w:numId w:val="31"/>
        </w:numPr>
        <w:rPr>
          <w:sz w:val="28"/>
        </w:rPr>
      </w:pPr>
      <w:r w:rsidRPr="00500607">
        <w:rPr>
          <w:sz w:val="28"/>
        </w:rPr>
        <w:t>Check if the book is actually checked out</w:t>
      </w:r>
      <w:r>
        <w:rPr>
          <w:sz w:val="28"/>
        </w:rPr>
        <w:t xml:space="preserve"> using the Catalogue ID</w:t>
      </w:r>
      <w:r w:rsidRPr="00500607">
        <w:rPr>
          <w:sz w:val="28"/>
        </w:rPr>
        <w:t>.</w:t>
      </w:r>
    </w:p>
    <w:p w:rsidR="00EB12B8" w:rsidRPr="00500607" w:rsidRDefault="00EB12B8" w:rsidP="00500607">
      <w:pPr>
        <w:pStyle w:val="ListParagraph"/>
        <w:numPr>
          <w:ilvl w:val="0"/>
          <w:numId w:val="31"/>
        </w:numPr>
        <w:rPr>
          <w:sz w:val="28"/>
        </w:rPr>
      </w:pPr>
      <w:r>
        <w:rPr>
          <w:sz w:val="28"/>
        </w:rPr>
        <w:t>If book doesn’t exist, print a Sorry message saying, “Sorry, book not found”.</w:t>
      </w:r>
    </w:p>
    <w:p w:rsidR="00500607" w:rsidRPr="00500607" w:rsidRDefault="00500607" w:rsidP="00500607">
      <w:pPr>
        <w:pStyle w:val="ListParagraph"/>
        <w:numPr>
          <w:ilvl w:val="0"/>
          <w:numId w:val="31"/>
        </w:numPr>
        <w:rPr>
          <w:sz w:val="28"/>
        </w:rPr>
      </w:pPr>
      <w:r w:rsidRPr="00500607">
        <w:rPr>
          <w:sz w:val="28"/>
        </w:rPr>
        <w:t xml:space="preserve">If its checked out, </w:t>
      </w:r>
      <w:r w:rsidR="00FF49C3">
        <w:rPr>
          <w:sz w:val="28"/>
        </w:rPr>
        <w:t>say, “Sorry, book is already checked out”.</w:t>
      </w:r>
    </w:p>
    <w:p w:rsidR="00500607" w:rsidRDefault="00500607" w:rsidP="00500607">
      <w:pPr>
        <w:pStyle w:val="ListParagraph"/>
        <w:numPr>
          <w:ilvl w:val="0"/>
          <w:numId w:val="31"/>
        </w:numPr>
        <w:rPr>
          <w:sz w:val="28"/>
        </w:rPr>
      </w:pPr>
      <w:r w:rsidRPr="00500607">
        <w:rPr>
          <w:sz w:val="28"/>
        </w:rPr>
        <w:t xml:space="preserve">Else, </w:t>
      </w:r>
      <w:r w:rsidR="00EB3223">
        <w:rPr>
          <w:sz w:val="28"/>
        </w:rPr>
        <w:t xml:space="preserve">issue the book to user , print  a message saying, “The book , &lt;&lt;Book Name&gt;&gt; is issued to you. Please return the book </w:t>
      </w:r>
      <w:r w:rsidR="00A97F22">
        <w:rPr>
          <w:sz w:val="28"/>
        </w:rPr>
        <w:t xml:space="preserve">on or before </w:t>
      </w:r>
      <w:r w:rsidR="00EB3223">
        <w:rPr>
          <w:sz w:val="28"/>
        </w:rPr>
        <w:t>&lt;&lt;System Date + 7&gt;&gt; Days</w:t>
      </w:r>
      <w:r w:rsidRPr="00500607">
        <w:rPr>
          <w:sz w:val="28"/>
        </w:rPr>
        <w:t>.</w:t>
      </w:r>
    </w:p>
    <w:p w:rsidR="00772794" w:rsidRDefault="00772794" w:rsidP="00500607">
      <w:pPr>
        <w:pStyle w:val="ListParagraph"/>
        <w:numPr>
          <w:ilvl w:val="0"/>
          <w:numId w:val="31"/>
        </w:numPr>
        <w:rPr>
          <w:sz w:val="28"/>
        </w:rPr>
      </w:pPr>
      <w:r>
        <w:rPr>
          <w:sz w:val="28"/>
        </w:rPr>
        <w:t>Change the  status to “OUT”.</w:t>
      </w:r>
    </w:p>
    <w:p w:rsidR="00262E35" w:rsidRDefault="00262E35" w:rsidP="00500607">
      <w:pPr>
        <w:pStyle w:val="ListParagraph"/>
        <w:numPr>
          <w:ilvl w:val="0"/>
          <w:numId w:val="31"/>
        </w:numPr>
        <w:rPr>
          <w:sz w:val="28"/>
        </w:rPr>
      </w:pPr>
      <w:r>
        <w:rPr>
          <w:sz w:val="28"/>
        </w:rPr>
        <w:t>Return to Main Menu</w:t>
      </w:r>
    </w:p>
    <w:p w:rsidR="00FF49C3" w:rsidRDefault="00FF49C3" w:rsidP="00FF49C3">
      <w:pPr>
        <w:rPr>
          <w:sz w:val="28"/>
        </w:rPr>
      </w:pPr>
    </w:p>
    <w:p w:rsidR="00FF49C3" w:rsidRDefault="00FF49C3" w:rsidP="00FF49C3">
      <w:pPr>
        <w:pStyle w:val="Heading1"/>
      </w:pPr>
      <w:r w:rsidRPr="00D4110B">
        <w:t xml:space="preserve">Option </w:t>
      </w:r>
      <w:r>
        <w:t>4</w:t>
      </w:r>
      <w:r w:rsidRPr="00D4110B">
        <w:t xml:space="preserve"> :- </w:t>
      </w:r>
      <w:r>
        <w:t xml:space="preserve"> Return a  book</w:t>
      </w:r>
    </w:p>
    <w:p w:rsidR="00FF49C3" w:rsidRDefault="00FF49C3" w:rsidP="00FF49C3">
      <w:pPr>
        <w:pStyle w:val="ListParagraph"/>
        <w:numPr>
          <w:ilvl w:val="0"/>
          <w:numId w:val="31"/>
        </w:numPr>
        <w:rPr>
          <w:sz w:val="28"/>
        </w:rPr>
      </w:pPr>
      <w:r w:rsidRPr="00500607">
        <w:rPr>
          <w:sz w:val="28"/>
        </w:rPr>
        <w:t>User selects option to return a book.</w:t>
      </w:r>
    </w:p>
    <w:p w:rsidR="00EB280C" w:rsidRPr="00500607" w:rsidRDefault="00EB280C" w:rsidP="00FF49C3">
      <w:pPr>
        <w:pStyle w:val="ListParagraph"/>
        <w:numPr>
          <w:ilvl w:val="0"/>
          <w:numId w:val="31"/>
        </w:numPr>
        <w:rPr>
          <w:sz w:val="28"/>
        </w:rPr>
      </w:pPr>
      <w:r>
        <w:rPr>
          <w:sz w:val="28"/>
        </w:rPr>
        <w:t>User is asked to key in the Catalogue ID of the Book he is trying to return.</w:t>
      </w:r>
    </w:p>
    <w:p w:rsidR="00FF49C3" w:rsidRPr="00500607" w:rsidRDefault="00FF49C3" w:rsidP="00FF49C3">
      <w:pPr>
        <w:pStyle w:val="ListParagraph"/>
        <w:numPr>
          <w:ilvl w:val="0"/>
          <w:numId w:val="31"/>
        </w:numPr>
        <w:rPr>
          <w:sz w:val="28"/>
        </w:rPr>
      </w:pPr>
      <w:r w:rsidRPr="00500607">
        <w:rPr>
          <w:sz w:val="28"/>
        </w:rPr>
        <w:t>Check if the book is actually checked out</w:t>
      </w:r>
      <w:r>
        <w:rPr>
          <w:sz w:val="28"/>
        </w:rPr>
        <w:t xml:space="preserve"> using the Catalogue ID</w:t>
      </w:r>
      <w:r w:rsidRPr="00500607">
        <w:rPr>
          <w:sz w:val="28"/>
        </w:rPr>
        <w:t>.</w:t>
      </w:r>
    </w:p>
    <w:p w:rsidR="00FF49C3" w:rsidRPr="00500607" w:rsidRDefault="00FF49C3" w:rsidP="00FF49C3">
      <w:pPr>
        <w:pStyle w:val="ListParagraph"/>
        <w:numPr>
          <w:ilvl w:val="0"/>
          <w:numId w:val="31"/>
        </w:numPr>
        <w:rPr>
          <w:sz w:val="28"/>
        </w:rPr>
      </w:pPr>
      <w:r w:rsidRPr="00500607">
        <w:rPr>
          <w:sz w:val="28"/>
        </w:rPr>
        <w:lastRenderedPageBreak/>
        <w:t xml:space="preserve">If its checked out, an user is returning, Update the status of the book to </w:t>
      </w:r>
      <w:r w:rsidR="005D19DD">
        <w:rPr>
          <w:sz w:val="28"/>
        </w:rPr>
        <w:t>“IN”</w:t>
      </w:r>
      <w:r w:rsidRPr="00500607">
        <w:rPr>
          <w:sz w:val="28"/>
        </w:rPr>
        <w:t>, and print a Thank You message to user.</w:t>
      </w:r>
    </w:p>
    <w:p w:rsidR="00FF49C3" w:rsidRDefault="00EB280C" w:rsidP="00FF49C3">
      <w:pPr>
        <w:pStyle w:val="ListParagraph"/>
        <w:numPr>
          <w:ilvl w:val="0"/>
          <w:numId w:val="31"/>
        </w:numPr>
        <w:rPr>
          <w:sz w:val="28"/>
        </w:rPr>
      </w:pPr>
      <w:r>
        <w:rPr>
          <w:sz w:val="28"/>
        </w:rPr>
        <w:t>If the Status is  already IN, and the user is trying to return the book, tell the user that he is trying to return a book which is already Checked In.</w:t>
      </w:r>
    </w:p>
    <w:p w:rsidR="00EB280C" w:rsidRDefault="00EB280C" w:rsidP="00FF49C3">
      <w:pPr>
        <w:pStyle w:val="ListParagraph"/>
        <w:numPr>
          <w:ilvl w:val="0"/>
          <w:numId w:val="31"/>
        </w:numPr>
        <w:rPr>
          <w:sz w:val="28"/>
        </w:rPr>
      </w:pPr>
      <w:r>
        <w:rPr>
          <w:sz w:val="28"/>
        </w:rPr>
        <w:t>If the Book doesn’t exist only, print a message to the user saying that he is trying to return a wrong book.</w:t>
      </w:r>
    </w:p>
    <w:p w:rsidR="00262E35" w:rsidRPr="00500607" w:rsidRDefault="00262E35" w:rsidP="00FF49C3">
      <w:pPr>
        <w:pStyle w:val="ListParagraph"/>
        <w:numPr>
          <w:ilvl w:val="0"/>
          <w:numId w:val="31"/>
        </w:numPr>
        <w:rPr>
          <w:sz w:val="28"/>
        </w:rPr>
      </w:pPr>
      <w:r>
        <w:rPr>
          <w:sz w:val="28"/>
        </w:rPr>
        <w:t>Return to Main Menu</w:t>
      </w:r>
    </w:p>
    <w:p w:rsidR="00500607" w:rsidRPr="00500607" w:rsidRDefault="00500607" w:rsidP="00500607"/>
    <w:p w:rsidR="00500607" w:rsidRPr="00500607" w:rsidRDefault="00500607" w:rsidP="00500607">
      <w:pPr>
        <w:rPr>
          <w:sz w:val="28"/>
        </w:rPr>
      </w:pPr>
    </w:p>
    <w:p w:rsidR="00C01FD6" w:rsidRDefault="00A648A7" w:rsidP="001E06D0">
      <w:pPr>
        <w:pStyle w:val="Heading1"/>
      </w:pPr>
      <w:r w:rsidRPr="00D4110B">
        <w:t xml:space="preserve">Option </w:t>
      </w:r>
      <w:r w:rsidR="00D664A7">
        <w:t>5</w:t>
      </w:r>
      <w:r w:rsidRPr="00D4110B">
        <w:t xml:space="preserve"> :-</w:t>
      </w:r>
      <w:r w:rsidR="00385D51">
        <w:t xml:space="preserve"> Donate/Add a new book</w:t>
      </w:r>
    </w:p>
    <w:p w:rsidR="0005071A" w:rsidRDefault="0005071A" w:rsidP="00500607">
      <w:pPr>
        <w:pStyle w:val="ListParagraph"/>
        <w:numPr>
          <w:ilvl w:val="0"/>
          <w:numId w:val="30"/>
        </w:numPr>
        <w:rPr>
          <w:sz w:val="28"/>
        </w:rPr>
      </w:pPr>
      <w:r>
        <w:rPr>
          <w:sz w:val="28"/>
        </w:rPr>
        <w:t>Ask the user to Enter how many books he wishes to donate.</w:t>
      </w:r>
    </w:p>
    <w:p w:rsidR="00500607" w:rsidRDefault="0005071A" w:rsidP="00500607">
      <w:pPr>
        <w:pStyle w:val="ListParagraph"/>
        <w:numPr>
          <w:ilvl w:val="0"/>
          <w:numId w:val="30"/>
        </w:numPr>
        <w:rPr>
          <w:sz w:val="28"/>
        </w:rPr>
      </w:pPr>
      <w:r>
        <w:rPr>
          <w:sz w:val="28"/>
        </w:rPr>
        <w:t>As the user to enter the  book Names and Author Names.</w:t>
      </w:r>
    </w:p>
    <w:p w:rsidR="0005071A" w:rsidRDefault="0005071A" w:rsidP="00500607">
      <w:pPr>
        <w:pStyle w:val="ListParagraph"/>
        <w:numPr>
          <w:ilvl w:val="0"/>
          <w:numId w:val="30"/>
        </w:numPr>
        <w:rPr>
          <w:sz w:val="28"/>
        </w:rPr>
      </w:pPr>
      <w:r>
        <w:rPr>
          <w:sz w:val="28"/>
        </w:rPr>
        <w:t>Now, Auto increment the catalogue ID of the last book which is in Catalogue to generate a new catalogue id, and go on inserting the Books in the Flat file, based on the newly generated catalogue ID, Book Name and author name sequentially. The Status of the books should be ‘IN’</w:t>
      </w:r>
    </w:p>
    <w:p w:rsidR="0005071A" w:rsidRDefault="0005071A" w:rsidP="00500607">
      <w:pPr>
        <w:pStyle w:val="ListParagraph"/>
        <w:numPr>
          <w:ilvl w:val="0"/>
          <w:numId w:val="30"/>
        </w:numPr>
        <w:rPr>
          <w:sz w:val="28"/>
        </w:rPr>
      </w:pPr>
      <w:r>
        <w:rPr>
          <w:sz w:val="28"/>
        </w:rPr>
        <w:t>Once the process is done, enter a Thank you message to the user for his donation.</w:t>
      </w:r>
    </w:p>
    <w:p w:rsidR="0005071A" w:rsidRDefault="0005071A" w:rsidP="00500607">
      <w:pPr>
        <w:pStyle w:val="ListParagraph"/>
        <w:numPr>
          <w:ilvl w:val="0"/>
          <w:numId w:val="30"/>
        </w:numPr>
        <w:rPr>
          <w:sz w:val="28"/>
        </w:rPr>
      </w:pPr>
      <w:r>
        <w:rPr>
          <w:sz w:val="28"/>
        </w:rPr>
        <w:t>Return to main menu</w:t>
      </w:r>
    </w:p>
    <w:p w:rsidR="001A5DC0" w:rsidRDefault="001A5DC0" w:rsidP="001A5DC0">
      <w:pPr>
        <w:pStyle w:val="Heading1"/>
      </w:pPr>
      <w:r w:rsidRPr="00D4110B">
        <w:t xml:space="preserve">Option </w:t>
      </w:r>
      <w:r>
        <w:t>6</w:t>
      </w:r>
      <w:r w:rsidRPr="00D4110B">
        <w:t xml:space="preserve"> :-</w:t>
      </w:r>
      <w:r>
        <w:t>Exit</w:t>
      </w:r>
    </w:p>
    <w:p w:rsidR="0005071A" w:rsidRPr="0005071A" w:rsidRDefault="0005071A" w:rsidP="0005071A">
      <w:pPr>
        <w:pStyle w:val="ListParagraph"/>
        <w:numPr>
          <w:ilvl w:val="0"/>
          <w:numId w:val="32"/>
        </w:numPr>
        <w:rPr>
          <w:sz w:val="28"/>
        </w:rPr>
      </w:pPr>
      <w:r w:rsidRPr="0005071A">
        <w:rPr>
          <w:sz w:val="28"/>
        </w:rPr>
        <w:t>Print a bye message and exit the system.</w:t>
      </w:r>
    </w:p>
    <w:p w:rsidR="001A5DC0" w:rsidRPr="001A5DC0" w:rsidRDefault="001A5DC0" w:rsidP="001A5DC0">
      <w:pPr>
        <w:rPr>
          <w:sz w:val="28"/>
        </w:rPr>
      </w:pPr>
    </w:p>
    <w:p w:rsidR="00500607" w:rsidRDefault="00500607" w:rsidP="00500607">
      <w:pPr>
        <w:rPr>
          <w:sz w:val="28"/>
        </w:rPr>
      </w:pPr>
      <w:r>
        <w:rPr>
          <w:sz w:val="28"/>
        </w:rPr>
        <w:t xml:space="preserve">Hint : You can currently do this project using a txt file which will have the Entries as per the attached text file </w:t>
      </w:r>
    </w:p>
    <w:p w:rsidR="00500607" w:rsidRDefault="00500607" w:rsidP="00500607">
      <w:pPr>
        <w:rPr>
          <w:sz w:val="28"/>
        </w:rPr>
      </w:pPr>
    </w:p>
    <w:p w:rsidR="000F56C2" w:rsidRPr="00500607" w:rsidRDefault="000F56C2" w:rsidP="00500607">
      <w:pPr>
        <w:rPr>
          <w:sz w:val="28"/>
        </w:rPr>
      </w:pPr>
      <w:bookmarkStart w:id="0" w:name="_GoBack"/>
      <w:bookmarkEnd w:id="0"/>
    </w:p>
    <w:p w:rsidR="001E06D0" w:rsidRPr="001E06D0" w:rsidRDefault="001E06D0" w:rsidP="001E06D0"/>
    <w:p w:rsidR="00CF2C97" w:rsidRDefault="00CF2C97" w:rsidP="00CF2C97"/>
    <w:sectPr w:rsidR="00CF2C97"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3FF" w:rsidRDefault="00D633FF">
      <w:pPr>
        <w:spacing w:after="0" w:line="240" w:lineRule="auto"/>
      </w:pPr>
      <w:r>
        <w:separator/>
      </w:r>
    </w:p>
  </w:endnote>
  <w:endnote w:type="continuationSeparator" w:id="1">
    <w:p w:rsidR="00D633FF" w:rsidRDefault="00D63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964975"/>
      <w:docPartObj>
        <w:docPartGallery w:val="Page Numbers (Bottom of Page)"/>
        <w:docPartUnique/>
      </w:docPartObj>
    </w:sdtPr>
    <w:sdtEndPr>
      <w:rPr>
        <w:noProof/>
      </w:rPr>
    </w:sdtEndPr>
    <w:sdtContent>
      <w:p w:rsidR="0013591F" w:rsidRDefault="003B309A">
        <w:pPr>
          <w:pStyle w:val="Footer"/>
        </w:pPr>
        <w:r>
          <w:fldChar w:fldCharType="begin"/>
        </w:r>
        <w:r w:rsidR="000A0F9B">
          <w:instrText xml:space="preserve"> PAGE   \* MERGEFORMAT </w:instrText>
        </w:r>
        <w:r>
          <w:fldChar w:fldCharType="separate"/>
        </w:r>
        <w:r w:rsidR="006A6E42">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3FF" w:rsidRDefault="00D633FF">
      <w:pPr>
        <w:spacing w:after="0" w:line="240" w:lineRule="auto"/>
      </w:pPr>
      <w:r>
        <w:separator/>
      </w:r>
    </w:p>
  </w:footnote>
  <w:footnote w:type="continuationSeparator" w:id="1">
    <w:p w:rsidR="00D633FF" w:rsidRDefault="00D633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12185C26"/>
    <w:multiLevelType w:val="hybridMultilevel"/>
    <w:tmpl w:val="E6F25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A6F1E"/>
    <w:multiLevelType w:val="hybridMultilevel"/>
    <w:tmpl w:val="6388E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36893"/>
    <w:multiLevelType w:val="hybridMultilevel"/>
    <w:tmpl w:val="4A701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21046"/>
    <w:multiLevelType w:val="hybridMultilevel"/>
    <w:tmpl w:val="FAC05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954F0"/>
    <w:multiLevelType w:val="hybridMultilevel"/>
    <w:tmpl w:val="1F241A5E"/>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5">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DD93C64"/>
    <w:multiLevelType w:val="hybridMultilevel"/>
    <w:tmpl w:val="36CEC9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0"/>
  </w:num>
  <w:num w:numId="14">
    <w:abstractNumId w:val="19"/>
  </w:num>
  <w:num w:numId="15">
    <w:abstractNumId w:val="2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3"/>
  </w:num>
  <w:num w:numId="29">
    <w:abstractNumId w:val="12"/>
  </w:num>
  <w:num w:numId="30">
    <w:abstractNumId w:val="14"/>
  </w:num>
  <w:num w:numId="31">
    <w:abstractNumId w:val="1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applyBreakingRules/>
    <w:useFELayout/>
  </w:compat>
  <w:rsids>
    <w:rsidRoot w:val="00CF2C97"/>
    <w:rsid w:val="0005071A"/>
    <w:rsid w:val="00065830"/>
    <w:rsid w:val="000A0F9B"/>
    <w:rsid w:val="000C2394"/>
    <w:rsid w:val="000F56C2"/>
    <w:rsid w:val="00123E1E"/>
    <w:rsid w:val="0013591F"/>
    <w:rsid w:val="0017145E"/>
    <w:rsid w:val="001728D0"/>
    <w:rsid w:val="001A5DC0"/>
    <w:rsid w:val="001E06D0"/>
    <w:rsid w:val="00206A05"/>
    <w:rsid w:val="00216BF8"/>
    <w:rsid w:val="0024640E"/>
    <w:rsid w:val="00262E35"/>
    <w:rsid w:val="00267329"/>
    <w:rsid w:val="002C1B16"/>
    <w:rsid w:val="002E0D52"/>
    <w:rsid w:val="00385D51"/>
    <w:rsid w:val="00393930"/>
    <w:rsid w:val="003B309A"/>
    <w:rsid w:val="00500607"/>
    <w:rsid w:val="0056626D"/>
    <w:rsid w:val="00566CC8"/>
    <w:rsid w:val="00586F34"/>
    <w:rsid w:val="00594A49"/>
    <w:rsid w:val="005D19DD"/>
    <w:rsid w:val="006312BC"/>
    <w:rsid w:val="00646D43"/>
    <w:rsid w:val="006514F5"/>
    <w:rsid w:val="006A6E42"/>
    <w:rsid w:val="006D3F95"/>
    <w:rsid w:val="00771F16"/>
    <w:rsid w:val="00772794"/>
    <w:rsid w:val="0078294C"/>
    <w:rsid w:val="007848F6"/>
    <w:rsid w:val="007927E4"/>
    <w:rsid w:val="007C0E84"/>
    <w:rsid w:val="008B6008"/>
    <w:rsid w:val="008C1074"/>
    <w:rsid w:val="00921F00"/>
    <w:rsid w:val="009670B0"/>
    <w:rsid w:val="00971DEC"/>
    <w:rsid w:val="009C425D"/>
    <w:rsid w:val="009E09DB"/>
    <w:rsid w:val="00A02CD6"/>
    <w:rsid w:val="00A648A7"/>
    <w:rsid w:val="00A77FF7"/>
    <w:rsid w:val="00A97F22"/>
    <w:rsid w:val="00AD0448"/>
    <w:rsid w:val="00B26E90"/>
    <w:rsid w:val="00B4158B"/>
    <w:rsid w:val="00B64B70"/>
    <w:rsid w:val="00B66857"/>
    <w:rsid w:val="00BA3B94"/>
    <w:rsid w:val="00BC2E0C"/>
    <w:rsid w:val="00BF626D"/>
    <w:rsid w:val="00C01FD6"/>
    <w:rsid w:val="00C07BE9"/>
    <w:rsid w:val="00C10774"/>
    <w:rsid w:val="00C161B6"/>
    <w:rsid w:val="00C27D72"/>
    <w:rsid w:val="00CF2C97"/>
    <w:rsid w:val="00D2764F"/>
    <w:rsid w:val="00D4110B"/>
    <w:rsid w:val="00D633FF"/>
    <w:rsid w:val="00D664A7"/>
    <w:rsid w:val="00DA2DDE"/>
    <w:rsid w:val="00DE09B2"/>
    <w:rsid w:val="00EB12B8"/>
    <w:rsid w:val="00EB280C"/>
    <w:rsid w:val="00EB3223"/>
    <w:rsid w:val="00F9577D"/>
    <w:rsid w:val="00FD077B"/>
    <w:rsid w:val="00FE0331"/>
    <w:rsid w:val="00FF4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1E06D0"/>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6D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B309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B309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3B309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B309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3B309A"/>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rsid w:val="003B309A"/>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E0D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712</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Cepl</cp:lastModifiedBy>
  <cp:revision>45</cp:revision>
  <dcterms:created xsi:type="dcterms:W3CDTF">2018-08-18T07:36:00Z</dcterms:created>
  <dcterms:modified xsi:type="dcterms:W3CDTF">2021-01-29T05:24:00Z</dcterms:modified>
</cp:coreProperties>
</file>